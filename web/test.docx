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Привет </w:t>
      </w:r>
      <w:r>
        <w:rPr/>
        <w:t>${name_v}</w:t>
      </w:r>
    </w:p>
    <w:sectPr>
      <w:type w:val="nextPage"/>
      <w:pgSz w:w="11906" w:h="16838"/>
      <w:pgMar w:left="567" w:right="567" w:header="0" w:top="278" w:footer="0" w:bottom="24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26a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ec31c9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4f26ac"/>
    <w:pPr>
      <w:tabs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qFormat/>
    <w:rsid w:val="004f26ac"/>
    <w:pPr/>
    <w:rPr>
      <w:sz w:val="24"/>
    </w:rPr>
  </w:style>
  <w:style w:type="paragraph" w:styleId="Footer">
    <w:name w:val="Footer"/>
    <w:basedOn w:val="Normal"/>
    <w:rsid w:val="0018057c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ec31c9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4f26a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переводе(прил 6)</Template>
  <TotalTime>0</TotalTime>
  <Application>LibreOffice/5.1.6.2$Linux_X86_64 LibreOffice_project/10m0$Build-2</Application>
  <Pages>1</Pages>
  <Words>2</Words>
  <Characters>15</Characters>
  <CharactersWithSpaces>16</CharactersWithSpaces>
  <Paragraphs>1</Paragraphs>
  <Company>abdk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2019-09-20T07:15:00Z</dcterms:created>
  <dc:creator>232323</dc:creator>
  <dc:description/>
  <dc:language>ru-RU</dc:language>
  <cp:lastModifiedBy/>
  <cp:lastPrinted>2012-05-14T10:54:00Z</cp:lastPrinted>
  <dcterms:modified xsi:type="dcterms:W3CDTF">2019-10-14T16:49:14Z</dcterms:modified>
  <cp:revision>5</cp:revision>
  <dc:subject/>
  <dc:title>Я ___________________________________________________________________________________________________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abdk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